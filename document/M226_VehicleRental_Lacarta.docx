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099E8E3E6B9A49449B07BD6E64E170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189DF92" w14:textId="0867A554" w:rsidR="00D62895" w:rsidRDefault="006B30C0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Modul 226b</w:t>
          </w:r>
        </w:p>
      </w:sdtContent>
    </w:sdt>
    <w:p w14:paraId="4152A11B" w14:textId="45812B7D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84B0BFE33B3C47D98596072AEB06F4F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B30C0">
            <w:t>Vehicle Rental</w:t>
          </w:r>
        </w:sdtContent>
      </w:sdt>
    </w:p>
    <w:p w14:paraId="19FB6413" w14:textId="77777777" w:rsidR="00D62895" w:rsidRDefault="00D62895" w:rsidP="00F12074">
      <w:pPr>
        <w:pStyle w:val="UntertitelnichtIndexiert"/>
      </w:pPr>
      <w:r>
        <w:t>Dokumentinformationen</w:t>
      </w:r>
    </w:p>
    <w:p w14:paraId="5C3AE985" w14:textId="71EA2D49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6B30C0">
        <w:rPr>
          <w:sz w:val="20"/>
          <w:szCs w:val="20"/>
        </w:rPr>
        <w:t>M226_VehicleRental_Lacarta</w:t>
      </w:r>
    </w:p>
    <w:p w14:paraId="12A3CCB3" w14:textId="77777777" w:rsidR="00D62895" w:rsidRDefault="00D62895" w:rsidP="00F12074">
      <w:pPr>
        <w:pStyle w:val="UntertitelnichtIndexiert"/>
      </w:pPr>
      <w:r>
        <w:t>Autoreninformationen</w:t>
      </w:r>
    </w:p>
    <w:p w14:paraId="30F09E3C" w14:textId="4846A7AD" w:rsidR="00D62895" w:rsidRPr="006B30C0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6B30C0">
        <w:rPr>
          <w:sz w:val="20"/>
          <w:szCs w:val="20"/>
          <w:lang w:val="en-US"/>
        </w:rPr>
        <w:t>Autor:</w:t>
      </w:r>
      <w:r w:rsidRPr="006B30C0">
        <w:rPr>
          <w:sz w:val="20"/>
          <w:szCs w:val="20"/>
          <w:lang w:val="en-US"/>
        </w:rPr>
        <w:tab/>
      </w:r>
      <w:sdt>
        <w:sdtPr>
          <w:rPr>
            <w:sz w:val="20"/>
            <w:szCs w:val="20"/>
            <w:lang w:val="en-US"/>
          </w:rPr>
          <w:alias w:val="Autor"/>
          <w:tag w:val=""/>
          <w:id w:val="2028292643"/>
          <w:placeholder>
            <w:docPart w:val="8CD3C7DB36984627B65A0845864E95B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B30C0" w:rsidRPr="006B30C0">
            <w:rPr>
              <w:sz w:val="20"/>
              <w:szCs w:val="20"/>
              <w:lang w:val="en-US"/>
            </w:rPr>
            <w:t>Shawn Lacarta</w:t>
          </w:r>
        </w:sdtContent>
      </w:sdt>
    </w:p>
    <w:p w14:paraId="19F327E9" w14:textId="5B5699F6" w:rsidR="00D62895" w:rsidRPr="006B30C0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  <w:lang w:val="en-US"/>
        </w:rPr>
      </w:pPr>
      <w:r w:rsidRPr="006B30C0">
        <w:rPr>
          <w:sz w:val="20"/>
          <w:szCs w:val="20"/>
          <w:lang w:val="en-US"/>
        </w:rPr>
        <w:t>E-Mail:</w:t>
      </w:r>
      <w:r w:rsidRPr="006B30C0">
        <w:rPr>
          <w:sz w:val="20"/>
          <w:szCs w:val="20"/>
          <w:lang w:val="en-US"/>
        </w:rPr>
        <w:tab/>
      </w:r>
      <w:sdt>
        <w:sdtPr>
          <w:rPr>
            <w:sz w:val="20"/>
            <w:szCs w:val="20"/>
            <w:lang w:val="en-US"/>
          </w:rPr>
          <w:alias w:val="Firmen-E-Mail-Adresse"/>
          <w:tag w:val=""/>
          <w:id w:val="-573276769"/>
          <w:placeholder>
            <w:docPart w:val="0D1B5B1B01214D6680C9A4C908F94EB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B30C0" w:rsidRPr="006B30C0">
            <w:rPr>
              <w:sz w:val="20"/>
              <w:szCs w:val="20"/>
              <w:lang w:val="en-US"/>
            </w:rPr>
            <w:t>shawn.lacarta@e</w:t>
          </w:r>
          <w:r w:rsidR="006B30C0">
            <w:rPr>
              <w:sz w:val="20"/>
              <w:szCs w:val="20"/>
              <w:lang w:val="en-US"/>
            </w:rPr>
            <w:t>du.tbz.ch</w:t>
          </w:r>
        </w:sdtContent>
      </w:sdt>
    </w:p>
    <w:p w14:paraId="0A2A5491" w14:textId="77777777" w:rsidR="00D62895" w:rsidRDefault="00D62895" w:rsidP="00D62895">
      <w:pPr>
        <w:spacing w:after="200" w:line="276" w:lineRule="auto"/>
      </w:pPr>
    </w:p>
    <w:p w14:paraId="14FAECFC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79623CC3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1D0CB1F6" w14:textId="539C7EE2" w:rsidR="001B1FD3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94380996" w:history="1">
        <w:r w:rsidR="001B1FD3" w:rsidRPr="00DD29E1">
          <w:rPr>
            <w:rStyle w:val="Hyperlink"/>
          </w:rPr>
          <w:t>1</w:t>
        </w:r>
        <w:r w:rsidR="001B1FD3">
          <w:rPr>
            <w:rFonts w:asciiTheme="minorHAnsi" w:hAnsiTheme="minorHAnsi"/>
            <w:sz w:val="22"/>
          </w:rPr>
          <w:tab/>
        </w:r>
        <w:r w:rsidR="001B1FD3" w:rsidRPr="00DD29E1">
          <w:rPr>
            <w:rStyle w:val="Hyperlink"/>
          </w:rPr>
          <w:t>Introduction</w:t>
        </w:r>
        <w:r w:rsidR="001B1FD3">
          <w:rPr>
            <w:webHidden/>
          </w:rPr>
          <w:tab/>
        </w:r>
        <w:r w:rsidR="001B1FD3">
          <w:rPr>
            <w:webHidden/>
          </w:rPr>
          <w:fldChar w:fldCharType="begin"/>
        </w:r>
        <w:r w:rsidR="001B1FD3">
          <w:rPr>
            <w:webHidden/>
          </w:rPr>
          <w:instrText xml:space="preserve"> PAGEREF _Toc94380996 \h </w:instrText>
        </w:r>
        <w:r w:rsidR="001B1FD3">
          <w:rPr>
            <w:webHidden/>
          </w:rPr>
        </w:r>
        <w:r w:rsidR="001B1FD3">
          <w:rPr>
            <w:webHidden/>
          </w:rPr>
          <w:fldChar w:fldCharType="separate"/>
        </w:r>
        <w:r w:rsidR="001B1FD3">
          <w:rPr>
            <w:webHidden/>
          </w:rPr>
          <w:t>3</w:t>
        </w:r>
        <w:r w:rsidR="001B1FD3">
          <w:rPr>
            <w:webHidden/>
          </w:rPr>
          <w:fldChar w:fldCharType="end"/>
        </w:r>
      </w:hyperlink>
    </w:p>
    <w:p w14:paraId="0B13E8F0" w14:textId="24124C0D" w:rsidR="001B1FD3" w:rsidRDefault="001B1FD3">
      <w:pPr>
        <w:pStyle w:val="Verzeichnis1"/>
        <w:rPr>
          <w:rFonts w:asciiTheme="minorHAnsi" w:hAnsiTheme="minorHAnsi"/>
          <w:sz w:val="22"/>
        </w:rPr>
      </w:pPr>
      <w:hyperlink w:anchor="_Toc94380997" w:history="1">
        <w:r w:rsidRPr="00DD29E1">
          <w:rPr>
            <w:rStyle w:val="Hyperlink"/>
            <w:lang w:val="en-US"/>
          </w:rPr>
          <w:t>2</w:t>
        </w:r>
        <w:r>
          <w:rPr>
            <w:rFonts w:asciiTheme="minorHAnsi" w:hAnsiTheme="minorHAnsi"/>
            <w:sz w:val="22"/>
          </w:rPr>
          <w:tab/>
        </w:r>
        <w:r w:rsidRPr="00DD29E1">
          <w:rPr>
            <w:rStyle w:val="Hyperlink"/>
            <w:lang w:val="en-US"/>
          </w:rPr>
          <w:t>Planning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_Toc94380997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5DBE601" w14:textId="43DE6F4C" w:rsidR="001B1FD3" w:rsidRDefault="001B1FD3">
      <w:pPr>
        <w:pStyle w:val="Verzeichnis1"/>
        <w:rPr>
          <w:rFonts w:asciiTheme="minorHAnsi" w:hAnsiTheme="minorHAnsi"/>
          <w:sz w:val="22"/>
        </w:rPr>
      </w:pPr>
      <w:hyperlink w:anchor="_Toc94380998" w:history="1">
        <w:r w:rsidRPr="00DD29E1">
          <w:rPr>
            <w:rStyle w:val="Hyperlink"/>
            <w:lang w:val="en-US"/>
          </w:rPr>
          <w:t>3</w:t>
        </w:r>
        <w:r>
          <w:rPr>
            <w:rFonts w:asciiTheme="minorHAnsi" w:hAnsiTheme="minorHAnsi"/>
            <w:sz w:val="22"/>
          </w:rPr>
          <w:tab/>
        </w:r>
        <w:r w:rsidRPr="00DD29E1">
          <w:rPr>
            <w:rStyle w:val="Hyperlink"/>
            <w:lang w:val="en-US"/>
          </w:rPr>
          <w:t>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_Toc94380998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0136B49" w14:textId="756CBE7B" w:rsidR="001B1FD3" w:rsidRDefault="001B1FD3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380999" w:history="1">
        <w:r w:rsidRPr="00DD29E1">
          <w:rPr>
            <w:rStyle w:val="Hyperlink"/>
            <w:noProof/>
            <w:lang w:val="en-US"/>
          </w:rPr>
          <w:t>3.1</w:t>
        </w:r>
        <w:r>
          <w:rPr>
            <w:rFonts w:asciiTheme="minorHAnsi" w:hAnsiTheme="minorHAnsi"/>
            <w:noProof/>
            <w:sz w:val="22"/>
          </w:rPr>
          <w:tab/>
        </w:r>
        <w:r w:rsidRPr="00DD29E1">
          <w:rPr>
            <w:rStyle w:val="Hyperlink"/>
            <w:noProof/>
            <w:lang w:val="en-US"/>
          </w:rPr>
          <w:t>Class-Diagram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_Toc94380999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7AED3" w14:textId="33E3AC87" w:rsidR="001B1FD3" w:rsidRDefault="001B1FD3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94381000" w:history="1">
        <w:r w:rsidRPr="00DD29E1">
          <w:rPr>
            <w:rStyle w:val="Hyperlink"/>
            <w:noProof/>
            <w:lang w:val="en-US"/>
          </w:rPr>
          <w:t>3.2</w:t>
        </w:r>
        <w:r>
          <w:rPr>
            <w:rFonts w:asciiTheme="minorHAnsi" w:hAnsiTheme="minorHAnsi"/>
            <w:noProof/>
            <w:sz w:val="22"/>
          </w:rPr>
          <w:tab/>
        </w:r>
        <w:r w:rsidRPr="00DD29E1">
          <w:rPr>
            <w:rStyle w:val="Hyperlink"/>
            <w:noProof/>
            <w:lang w:val="en-US"/>
          </w:rPr>
          <w:t>Sequence-Diagram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_Toc94381000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CAD6A7" w14:textId="17562340" w:rsidR="001B1FD3" w:rsidRDefault="001B1FD3">
      <w:pPr>
        <w:pStyle w:val="Verzeichnis1"/>
        <w:rPr>
          <w:rFonts w:asciiTheme="minorHAnsi" w:hAnsiTheme="minorHAnsi"/>
          <w:sz w:val="22"/>
        </w:rPr>
      </w:pPr>
      <w:hyperlink w:anchor="_Toc94381001" w:history="1">
        <w:r w:rsidRPr="00DD29E1">
          <w:rPr>
            <w:rStyle w:val="Hyperlink"/>
            <w:lang w:val="en-US"/>
          </w:rPr>
          <w:t>4</w:t>
        </w:r>
        <w:r>
          <w:rPr>
            <w:rFonts w:asciiTheme="minorHAnsi" w:hAnsiTheme="minorHAnsi"/>
            <w:sz w:val="22"/>
          </w:rPr>
          <w:tab/>
        </w:r>
        <w:r w:rsidRPr="00DD29E1">
          <w:rPr>
            <w:rStyle w:val="Hyperlink"/>
            <w:lang w:val="en-US"/>
          </w:rPr>
          <w:t>Test-Cases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_Toc94381001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99A434" w14:textId="6B399A41" w:rsidR="001B1FD3" w:rsidRDefault="001B1FD3">
      <w:pPr>
        <w:pStyle w:val="Verzeichnis1"/>
        <w:rPr>
          <w:rFonts w:asciiTheme="minorHAnsi" w:hAnsiTheme="minorHAnsi"/>
          <w:sz w:val="22"/>
        </w:rPr>
      </w:pPr>
      <w:hyperlink w:anchor="_Toc94381002" w:history="1">
        <w:r w:rsidRPr="00DD29E1">
          <w:rPr>
            <w:rStyle w:val="Hyperlink"/>
            <w:lang w:val="en-US"/>
          </w:rPr>
          <w:t>5</w:t>
        </w:r>
        <w:r>
          <w:rPr>
            <w:rFonts w:asciiTheme="minorHAnsi" w:hAnsiTheme="minorHAnsi"/>
            <w:sz w:val="22"/>
          </w:rPr>
          <w:tab/>
        </w:r>
        <w:r w:rsidRPr="00DD29E1">
          <w:rPr>
            <w:rStyle w:val="Hyperlink"/>
            <w:lang w:val="en-US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_Toc94381002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5520E9D" w14:textId="6E3D2911" w:rsidR="00B26CF3" w:rsidRDefault="001B4442" w:rsidP="00543725">
      <w:pPr>
        <w:pStyle w:val="Untertitel"/>
      </w:pPr>
      <w:r>
        <w:fldChar w:fldCharType="end"/>
      </w:r>
    </w:p>
    <w:p w14:paraId="38075203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0BE200AE" w14:textId="03B931C1" w:rsidR="00E421E7" w:rsidRDefault="00543725" w:rsidP="00E421E7">
      <w:pPr>
        <w:pStyle w:val="berschrift1"/>
      </w:pPr>
      <w:bookmarkStart w:id="20" w:name="_Toc303332170"/>
      <w:bookmarkStart w:id="21" w:name="_Toc269125073"/>
      <w:bookmarkStart w:id="22" w:name="_Toc94380996"/>
      <w:proofErr w:type="spellStart"/>
      <w:r>
        <w:lastRenderedPageBreak/>
        <w:t>Introduction</w:t>
      </w:r>
      <w:bookmarkEnd w:id="22"/>
      <w:proofErr w:type="spellEnd"/>
    </w:p>
    <w:bookmarkEnd w:id="20"/>
    <w:bookmarkEnd w:id="21"/>
    <w:p w14:paraId="34A94239" w14:textId="5F547071" w:rsidR="00812836" w:rsidRDefault="00545478" w:rsidP="00545478">
      <w:pPr>
        <w:rPr>
          <w:lang w:val="en-US"/>
        </w:rPr>
      </w:pPr>
      <w:r w:rsidRPr="00545478">
        <w:rPr>
          <w:lang w:val="en-US"/>
        </w:rPr>
        <w:t>This document is the documentation of my Vehicle Rental project in module 226b. Here you can find the planning, testing and the different diagrams.</w:t>
      </w:r>
    </w:p>
    <w:p w14:paraId="456A9776" w14:textId="2A0551E8" w:rsidR="00545478" w:rsidRDefault="00545478" w:rsidP="00545478">
      <w:pPr>
        <w:pStyle w:val="berschrift1"/>
        <w:rPr>
          <w:lang w:val="en-US"/>
        </w:rPr>
      </w:pPr>
      <w:bookmarkStart w:id="23" w:name="_Toc94380997"/>
      <w:r>
        <w:rPr>
          <w:lang w:val="en-US"/>
        </w:rPr>
        <w:t>Planning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59"/>
        <w:gridCol w:w="1843"/>
        <w:gridCol w:w="1843"/>
        <w:gridCol w:w="1843"/>
        <w:gridCol w:w="1843"/>
      </w:tblGrid>
      <w:tr w:rsidR="00AF06FB" w14:paraId="23342FF3" w14:textId="77777777" w:rsidTr="00AF0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8" w:type="dxa"/>
          </w:tcPr>
          <w:p w14:paraId="4C2B02AA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912031C" w14:textId="4276A0C0" w:rsidR="00AF06FB" w:rsidRDefault="00AF06FB" w:rsidP="00AF0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13.12.2022</w:t>
            </w:r>
          </w:p>
        </w:tc>
        <w:tc>
          <w:tcPr>
            <w:tcW w:w="1869" w:type="dxa"/>
          </w:tcPr>
          <w:p w14:paraId="330E0A5C" w14:textId="79B3BCED" w:rsidR="00AF06FB" w:rsidRDefault="00AF06FB" w:rsidP="00AF0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04.01.2022</w:t>
            </w:r>
          </w:p>
        </w:tc>
        <w:tc>
          <w:tcPr>
            <w:tcW w:w="1869" w:type="dxa"/>
          </w:tcPr>
          <w:p w14:paraId="3CB0464F" w14:textId="680E94EA" w:rsidR="00AF06FB" w:rsidRDefault="00AF06FB" w:rsidP="00AF0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11.01.2022</w:t>
            </w:r>
          </w:p>
        </w:tc>
        <w:tc>
          <w:tcPr>
            <w:tcW w:w="1869" w:type="dxa"/>
          </w:tcPr>
          <w:p w14:paraId="51862B33" w14:textId="6EBA91C1" w:rsidR="00AF06FB" w:rsidRDefault="00AF06FB" w:rsidP="00AF06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18.01.2022</w:t>
            </w:r>
          </w:p>
        </w:tc>
      </w:tr>
      <w:tr w:rsidR="00EF6F80" w14:paraId="59B66CE1" w14:textId="77777777" w:rsidTr="00EF6F80">
        <w:tc>
          <w:tcPr>
            <w:tcW w:w="1868" w:type="dxa"/>
          </w:tcPr>
          <w:p w14:paraId="242050C0" w14:textId="157B8F8B" w:rsidR="00AF06FB" w:rsidRDefault="00AF06FB" w:rsidP="00545478">
            <w:pPr>
              <w:rPr>
                <w:lang w:val="en-US"/>
              </w:rPr>
            </w:pPr>
            <w:r>
              <w:rPr>
                <w:lang w:val="en-US"/>
              </w:rPr>
              <w:t>Use-Cases</w:t>
            </w:r>
          </w:p>
        </w:tc>
        <w:tc>
          <w:tcPr>
            <w:tcW w:w="1869" w:type="dxa"/>
            <w:shd w:val="clear" w:color="auto" w:fill="8DB3E2" w:themeFill="text2" w:themeFillTint="66"/>
          </w:tcPr>
          <w:p w14:paraId="06C69691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B8AF0BA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C41BDF3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120FDD4" w14:textId="77777777" w:rsidR="00AF06FB" w:rsidRDefault="00AF06FB" w:rsidP="00545478">
            <w:pPr>
              <w:rPr>
                <w:lang w:val="en-US"/>
              </w:rPr>
            </w:pPr>
          </w:p>
        </w:tc>
      </w:tr>
      <w:tr w:rsidR="00EF6F80" w14:paraId="40A1052E" w14:textId="77777777" w:rsidTr="00EF6F80">
        <w:tc>
          <w:tcPr>
            <w:tcW w:w="1868" w:type="dxa"/>
          </w:tcPr>
          <w:p w14:paraId="467BDCCA" w14:textId="12A7A2B3" w:rsidR="00AF06FB" w:rsidRDefault="00AF06FB" w:rsidP="00545478">
            <w:pPr>
              <w:rPr>
                <w:lang w:val="en-US"/>
              </w:rPr>
            </w:pPr>
            <w:r>
              <w:rPr>
                <w:lang w:val="en-US"/>
              </w:rPr>
              <w:t>Class-diagram</w:t>
            </w:r>
          </w:p>
        </w:tc>
        <w:tc>
          <w:tcPr>
            <w:tcW w:w="1869" w:type="dxa"/>
            <w:shd w:val="clear" w:color="auto" w:fill="8DB3E2" w:themeFill="text2" w:themeFillTint="66"/>
          </w:tcPr>
          <w:p w14:paraId="18D1FE30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B1131E2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DB378A6" w14:textId="77777777" w:rsidR="00AF06FB" w:rsidRDefault="00AF06FB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928786F" w14:textId="77777777" w:rsidR="00AF06FB" w:rsidRDefault="00AF06FB" w:rsidP="00545478">
            <w:pPr>
              <w:rPr>
                <w:lang w:val="en-US"/>
              </w:rPr>
            </w:pPr>
          </w:p>
        </w:tc>
      </w:tr>
      <w:tr w:rsidR="00EF6F80" w14:paraId="6091B9F3" w14:textId="77777777" w:rsidTr="00EF6F80">
        <w:tc>
          <w:tcPr>
            <w:tcW w:w="1868" w:type="dxa"/>
          </w:tcPr>
          <w:p w14:paraId="3110FFD8" w14:textId="1CF9144E" w:rsidR="00EF6F80" w:rsidRDefault="00EF6F80" w:rsidP="00545478">
            <w:pPr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</w:tc>
        <w:tc>
          <w:tcPr>
            <w:tcW w:w="1869" w:type="dxa"/>
            <w:shd w:val="clear" w:color="auto" w:fill="8DB3E2" w:themeFill="text2" w:themeFillTint="66"/>
          </w:tcPr>
          <w:p w14:paraId="7433DE87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04ECD1D0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0C39DA47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227794BC" w14:textId="77777777" w:rsidR="00EF6F80" w:rsidRDefault="00EF6F80" w:rsidP="00545478">
            <w:pPr>
              <w:rPr>
                <w:lang w:val="en-US"/>
              </w:rPr>
            </w:pPr>
          </w:p>
        </w:tc>
      </w:tr>
      <w:tr w:rsidR="00EF6F80" w14:paraId="2C9B31FE" w14:textId="77777777" w:rsidTr="00EF6F80">
        <w:tc>
          <w:tcPr>
            <w:tcW w:w="1868" w:type="dxa"/>
          </w:tcPr>
          <w:p w14:paraId="64965379" w14:textId="62E82AC9" w:rsidR="00EF6F80" w:rsidRDefault="00EF6F80" w:rsidP="005454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JavaDoc</w:t>
            </w:r>
            <w:proofErr w:type="spellEnd"/>
          </w:p>
        </w:tc>
        <w:tc>
          <w:tcPr>
            <w:tcW w:w="1869" w:type="dxa"/>
          </w:tcPr>
          <w:p w14:paraId="760D2BB6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252CE64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DC4B41B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2E3E71A9" w14:textId="77777777" w:rsidR="00EF6F80" w:rsidRDefault="00EF6F80" w:rsidP="00545478">
            <w:pPr>
              <w:rPr>
                <w:lang w:val="en-US"/>
              </w:rPr>
            </w:pPr>
          </w:p>
        </w:tc>
      </w:tr>
      <w:tr w:rsidR="00EF6F80" w14:paraId="1F0BCE05" w14:textId="77777777" w:rsidTr="00EF6F80">
        <w:tc>
          <w:tcPr>
            <w:tcW w:w="1868" w:type="dxa"/>
          </w:tcPr>
          <w:p w14:paraId="3EBE4245" w14:textId="58E876A8" w:rsidR="00EF6F80" w:rsidRDefault="00EF6F80" w:rsidP="00545478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869" w:type="dxa"/>
          </w:tcPr>
          <w:p w14:paraId="24011F85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A22EB9C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8B5A5A7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3BA0B350" w14:textId="77777777" w:rsidR="00EF6F80" w:rsidRDefault="00EF6F80" w:rsidP="00545478">
            <w:pPr>
              <w:rPr>
                <w:lang w:val="en-US"/>
              </w:rPr>
            </w:pPr>
          </w:p>
        </w:tc>
      </w:tr>
      <w:tr w:rsidR="00EF6F80" w14:paraId="77692C03" w14:textId="77777777" w:rsidTr="00EF6F80">
        <w:tc>
          <w:tcPr>
            <w:tcW w:w="1868" w:type="dxa"/>
          </w:tcPr>
          <w:p w14:paraId="6217EC99" w14:textId="52A3268F" w:rsidR="00EF6F80" w:rsidRDefault="00EF6F80" w:rsidP="00545478">
            <w:pPr>
              <w:rPr>
                <w:lang w:val="en-US"/>
              </w:rPr>
            </w:pPr>
            <w:r>
              <w:rPr>
                <w:lang w:val="en-US"/>
              </w:rPr>
              <w:t>Sequence-diagram</w:t>
            </w:r>
          </w:p>
        </w:tc>
        <w:tc>
          <w:tcPr>
            <w:tcW w:w="1869" w:type="dxa"/>
          </w:tcPr>
          <w:p w14:paraId="4ADCA3F1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D8A1FC8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6F1FD39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0C8C24B7" w14:textId="77777777" w:rsidR="00EF6F80" w:rsidRDefault="00EF6F80" w:rsidP="00545478">
            <w:pPr>
              <w:rPr>
                <w:lang w:val="en-US"/>
              </w:rPr>
            </w:pPr>
          </w:p>
        </w:tc>
      </w:tr>
      <w:tr w:rsidR="00EF6F80" w14:paraId="381D723E" w14:textId="77777777" w:rsidTr="00EF6F80">
        <w:tc>
          <w:tcPr>
            <w:tcW w:w="1868" w:type="dxa"/>
          </w:tcPr>
          <w:p w14:paraId="6BFDACBE" w14:textId="6F52EE30" w:rsidR="00EF6F80" w:rsidRDefault="00EF6F80" w:rsidP="00545478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1869" w:type="dxa"/>
            <w:shd w:val="clear" w:color="auto" w:fill="8DB3E2" w:themeFill="text2" w:themeFillTint="66"/>
          </w:tcPr>
          <w:p w14:paraId="7DD8EDBB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062510C1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57006C4B" w14:textId="77777777" w:rsidR="00EF6F80" w:rsidRDefault="00EF6F80" w:rsidP="00545478">
            <w:pPr>
              <w:rPr>
                <w:lang w:val="en-US"/>
              </w:rPr>
            </w:pPr>
          </w:p>
        </w:tc>
        <w:tc>
          <w:tcPr>
            <w:tcW w:w="1869" w:type="dxa"/>
            <w:shd w:val="clear" w:color="auto" w:fill="8DB3E2" w:themeFill="text2" w:themeFillTint="66"/>
          </w:tcPr>
          <w:p w14:paraId="46474B38" w14:textId="77777777" w:rsidR="00EF6F80" w:rsidRDefault="00EF6F80" w:rsidP="00545478">
            <w:pPr>
              <w:rPr>
                <w:lang w:val="en-US"/>
              </w:rPr>
            </w:pPr>
          </w:p>
        </w:tc>
      </w:tr>
    </w:tbl>
    <w:p w14:paraId="2923F2B2" w14:textId="55810B52" w:rsidR="00545478" w:rsidRDefault="00545478" w:rsidP="00545478">
      <w:pPr>
        <w:rPr>
          <w:lang w:val="en-US"/>
        </w:rPr>
      </w:pPr>
    </w:p>
    <w:p w14:paraId="529C34C3" w14:textId="4DA0ECDD" w:rsidR="00174062" w:rsidRDefault="00174062" w:rsidP="00545478">
      <w:pPr>
        <w:rPr>
          <w:lang w:val="en-US"/>
        </w:rPr>
      </w:pPr>
    </w:p>
    <w:p w14:paraId="31ABB3D3" w14:textId="11E79A13" w:rsidR="00174062" w:rsidRDefault="00174062" w:rsidP="00174062">
      <w:pPr>
        <w:pStyle w:val="berschrift1"/>
        <w:rPr>
          <w:lang w:val="en-US"/>
        </w:rPr>
      </w:pPr>
      <w:bookmarkStart w:id="24" w:name="_Toc94380998"/>
      <w:r>
        <w:rPr>
          <w:lang w:val="en-US"/>
        </w:rPr>
        <w:lastRenderedPageBreak/>
        <w:t>Diagram</w:t>
      </w:r>
      <w:bookmarkEnd w:id="24"/>
    </w:p>
    <w:p w14:paraId="7D0E771B" w14:textId="7EF8B7A4" w:rsidR="00174062" w:rsidRDefault="00174062" w:rsidP="00174062">
      <w:pPr>
        <w:pStyle w:val="berschrift2"/>
        <w:rPr>
          <w:lang w:val="en-US"/>
        </w:rPr>
      </w:pPr>
      <w:bookmarkStart w:id="25" w:name="_Toc94380999"/>
      <w:r>
        <w:rPr>
          <w:lang w:val="en-US"/>
        </w:rPr>
        <w:t>Class-Diagram</w:t>
      </w:r>
      <w:bookmarkEnd w:id="25"/>
    </w:p>
    <w:p w14:paraId="26AA02A5" w14:textId="69D75E4C" w:rsidR="00CE3394" w:rsidRPr="00CE3394" w:rsidRDefault="00CE3394" w:rsidP="00CE3394">
      <w:pPr>
        <w:rPr>
          <w:lang w:val="en-US"/>
        </w:rPr>
      </w:pPr>
      <w:r w:rsidRPr="00CE3394">
        <w:rPr>
          <w:lang w:val="en-US"/>
        </w:rPr>
        <w:drawing>
          <wp:anchor distT="0" distB="0" distL="114300" distR="114300" simplePos="0" relativeHeight="251658240" behindDoc="0" locked="0" layoutInCell="1" allowOverlap="1" wp14:anchorId="3F2983B8" wp14:editId="39A3B60F">
            <wp:simplePos x="903767" y="2126512"/>
            <wp:positionH relativeFrom="column">
              <wp:align>left</wp:align>
            </wp:positionH>
            <wp:positionV relativeFrom="paragraph">
              <wp:align>top</wp:align>
            </wp:positionV>
            <wp:extent cx="5939790" cy="6574155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2B0FB2B1" w14:textId="0697B252" w:rsidR="00174062" w:rsidRDefault="00174062" w:rsidP="00174062">
      <w:pPr>
        <w:pStyle w:val="berschrift2"/>
        <w:rPr>
          <w:lang w:val="en-US"/>
        </w:rPr>
      </w:pPr>
      <w:bookmarkStart w:id="26" w:name="_Toc94381000"/>
      <w:r>
        <w:rPr>
          <w:lang w:val="en-US"/>
        </w:rPr>
        <w:lastRenderedPageBreak/>
        <w:t>Sequence-Diagram</w:t>
      </w:r>
      <w:bookmarkEnd w:id="26"/>
    </w:p>
    <w:p w14:paraId="6470F25B" w14:textId="2777B846" w:rsidR="00924F8F" w:rsidRDefault="00924F8F" w:rsidP="00924F8F">
      <w:pPr>
        <w:rPr>
          <w:lang w:val="en-US"/>
        </w:rPr>
      </w:pPr>
      <w:r w:rsidRPr="00924F8F">
        <w:rPr>
          <w:lang w:val="en-US"/>
        </w:rPr>
        <w:drawing>
          <wp:inline distT="0" distB="0" distL="0" distR="0" wp14:anchorId="0001A19B" wp14:editId="37753B7B">
            <wp:extent cx="5939790" cy="1280795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200F" w14:textId="6909E11F" w:rsidR="00924F8F" w:rsidRDefault="00924F8F" w:rsidP="00924F8F">
      <w:pPr>
        <w:rPr>
          <w:lang w:val="en-US"/>
        </w:rPr>
      </w:pPr>
    </w:p>
    <w:p w14:paraId="3B0E55E0" w14:textId="77777777" w:rsidR="00924F8F" w:rsidRPr="00924F8F" w:rsidRDefault="00924F8F" w:rsidP="00924F8F">
      <w:pPr>
        <w:rPr>
          <w:lang w:val="en-US"/>
        </w:rPr>
      </w:pPr>
    </w:p>
    <w:p w14:paraId="6866D546" w14:textId="0E44FD94" w:rsidR="00AF06FB" w:rsidRDefault="00174062" w:rsidP="00174062">
      <w:pPr>
        <w:pStyle w:val="berschrift1"/>
        <w:rPr>
          <w:lang w:val="en-US"/>
        </w:rPr>
      </w:pPr>
      <w:bookmarkStart w:id="27" w:name="_Toc94381001"/>
      <w:r>
        <w:rPr>
          <w:lang w:val="en-US"/>
        </w:rPr>
        <w:t>Test-Cases</w:t>
      </w:r>
      <w:bookmarkEnd w:id="27"/>
    </w:p>
    <w:p w14:paraId="07C0D8B5" w14:textId="0C46453D" w:rsidR="00174062" w:rsidRDefault="00174062" w:rsidP="00174062">
      <w:pPr>
        <w:rPr>
          <w:lang w:val="en-US"/>
        </w:rPr>
      </w:pPr>
    </w:p>
    <w:p w14:paraId="7EDAF273" w14:textId="236AF1EA" w:rsidR="00174062" w:rsidRPr="00174062" w:rsidRDefault="00174062" w:rsidP="00174062">
      <w:pPr>
        <w:pStyle w:val="berschrift1"/>
        <w:rPr>
          <w:lang w:val="en-US"/>
        </w:rPr>
      </w:pPr>
      <w:bookmarkStart w:id="28" w:name="_Toc94381002"/>
      <w:r>
        <w:rPr>
          <w:lang w:val="en-US"/>
        </w:rPr>
        <w:t>Conclusion</w:t>
      </w:r>
      <w:bookmarkEnd w:id="28"/>
    </w:p>
    <w:sectPr w:rsidR="00174062" w:rsidRPr="00174062" w:rsidSect="004A71A0">
      <w:footerReference w:type="default" r:id="rId18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850C" w14:textId="77777777" w:rsidR="00BC391F" w:rsidRDefault="00BC391F" w:rsidP="00E4787B">
      <w:pPr>
        <w:spacing w:after="0"/>
      </w:pPr>
      <w:r>
        <w:separator/>
      </w:r>
    </w:p>
  </w:endnote>
  <w:endnote w:type="continuationSeparator" w:id="0">
    <w:p w14:paraId="16AC1872" w14:textId="77777777" w:rsidR="00BC391F" w:rsidRDefault="00BC391F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AFF80" w14:textId="77777777" w:rsidR="006D5503" w:rsidRPr="006B30C0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3CA2C295" wp14:editId="4B0FAFE9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30C0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Member of Noser Group</w:t>
    </w:r>
    <w:r w:rsidRPr="006B30C0">
      <w:rPr>
        <w:color w:val="808080"/>
        <w:sz w:val="18"/>
        <w:szCs w:val="18"/>
        <w:lang w:val="en-US"/>
      </w:rPr>
      <w:tab/>
    </w:r>
    <w:proofErr w:type="spellStart"/>
    <w:r w:rsidRPr="006B30C0">
      <w:rPr>
        <w:color w:val="808080"/>
        <w:sz w:val="18"/>
        <w:szCs w:val="18"/>
        <w:lang w:val="en-US"/>
      </w:rPr>
      <w:t>Seite</w:t>
    </w:r>
    <w:proofErr w:type="spellEnd"/>
    <w:r w:rsidRPr="006B30C0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6B30C0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80D3" w14:textId="77777777" w:rsidR="008D7E10" w:rsidRPr="006B30C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77B678EF" wp14:editId="2E4A6548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30C0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Member of Noser Group</w:t>
    </w:r>
    <w:r w:rsidRPr="006B30C0">
      <w:rPr>
        <w:color w:val="808080"/>
        <w:sz w:val="18"/>
        <w:szCs w:val="18"/>
        <w:lang w:val="en-US"/>
      </w:rPr>
      <w:tab/>
    </w:r>
    <w:proofErr w:type="spellStart"/>
    <w:r w:rsidRPr="006B30C0">
      <w:rPr>
        <w:color w:val="808080"/>
        <w:sz w:val="18"/>
        <w:szCs w:val="18"/>
        <w:lang w:val="en-US"/>
      </w:rPr>
      <w:t>Seite</w:t>
    </w:r>
    <w:proofErr w:type="spellEnd"/>
    <w:r w:rsidRPr="006B30C0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6B30C0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3E369" w14:textId="77777777" w:rsidR="008D7E10" w:rsidRPr="006B30C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771C49C1" wp14:editId="13465FB6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30C0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6B30C0">
      <w:rPr>
        <w:color w:val="808080"/>
        <w:sz w:val="18"/>
        <w:szCs w:val="18"/>
        <w:lang w:val="en-US"/>
      </w:rPr>
      <w:t xml:space="preserve"> Member of Noser Group</w:t>
    </w:r>
    <w:r w:rsidRPr="006B30C0">
      <w:rPr>
        <w:color w:val="808080"/>
        <w:sz w:val="18"/>
        <w:szCs w:val="18"/>
        <w:lang w:val="en-US"/>
      </w:rPr>
      <w:tab/>
    </w:r>
    <w:proofErr w:type="spellStart"/>
    <w:r w:rsidRPr="006B30C0">
      <w:rPr>
        <w:color w:val="808080"/>
        <w:sz w:val="18"/>
        <w:szCs w:val="18"/>
        <w:lang w:val="en-US"/>
      </w:rPr>
      <w:t>Seite</w:t>
    </w:r>
    <w:proofErr w:type="spellEnd"/>
    <w:r w:rsidRPr="006B30C0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6B30C0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6B30C0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 w:rsidRPr="006B30C0"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28152" w14:textId="77777777" w:rsidR="00BC391F" w:rsidRDefault="00BC391F" w:rsidP="00E4787B">
      <w:pPr>
        <w:spacing w:after="0"/>
      </w:pPr>
      <w:r>
        <w:separator/>
      </w:r>
    </w:p>
  </w:footnote>
  <w:footnote w:type="continuationSeparator" w:id="0">
    <w:p w14:paraId="33D99C10" w14:textId="77777777" w:rsidR="00BC391F" w:rsidRDefault="00BC391F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AC55" w14:textId="6ED711E5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35DB7819" wp14:editId="3F9B1C8A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B30C0">
          <w:rPr>
            <w:rFonts w:cs="Arial"/>
            <w:b/>
          </w:rPr>
          <w:t>Modul 226b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194E024" w14:textId="273C6AED" w:rsidR="004A71A0" w:rsidRPr="00BC384F" w:rsidRDefault="006B30C0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Vehicle Rental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2767A5D0" w14:textId="77777777" w:rsidR="006D5503" w:rsidRPr="004A71A0" w:rsidRDefault="006D5503" w:rsidP="004A71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86CA" w14:textId="7DB73A2A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33DC590F" wp14:editId="27515F01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B30C0">
          <w:rPr>
            <w:rFonts w:cs="Arial"/>
            <w:b/>
          </w:rPr>
          <w:t>Modul 226b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957C581" w14:textId="5394B1F6" w:rsidR="004A71A0" w:rsidRPr="00BC384F" w:rsidRDefault="006B30C0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Vehicle Rental</w:t>
        </w:r>
      </w:p>
    </w:sdtContent>
  </w:sdt>
  <w:p w14:paraId="6740C2B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C0"/>
    <w:rsid w:val="00003E01"/>
    <w:rsid w:val="00004C86"/>
    <w:rsid w:val="00006067"/>
    <w:rsid w:val="000643FE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74062"/>
    <w:rsid w:val="00181C34"/>
    <w:rsid w:val="001877A0"/>
    <w:rsid w:val="001B1FD3"/>
    <w:rsid w:val="001B4442"/>
    <w:rsid w:val="001C3B26"/>
    <w:rsid w:val="001C4AF6"/>
    <w:rsid w:val="001C4E05"/>
    <w:rsid w:val="001F081A"/>
    <w:rsid w:val="00253FE1"/>
    <w:rsid w:val="0025614D"/>
    <w:rsid w:val="00262C7A"/>
    <w:rsid w:val="002B307A"/>
    <w:rsid w:val="002D3A96"/>
    <w:rsid w:val="00320637"/>
    <w:rsid w:val="00325878"/>
    <w:rsid w:val="003260D0"/>
    <w:rsid w:val="003309B0"/>
    <w:rsid w:val="003403B6"/>
    <w:rsid w:val="0035330B"/>
    <w:rsid w:val="00370A48"/>
    <w:rsid w:val="00397D83"/>
    <w:rsid w:val="003D377E"/>
    <w:rsid w:val="003E24A1"/>
    <w:rsid w:val="003F0C34"/>
    <w:rsid w:val="003F0E53"/>
    <w:rsid w:val="003F63D9"/>
    <w:rsid w:val="00401611"/>
    <w:rsid w:val="00413D19"/>
    <w:rsid w:val="00416F49"/>
    <w:rsid w:val="00450E75"/>
    <w:rsid w:val="004708A0"/>
    <w:rsid w:val="00485C08"/>
    <w:rsid w:val="00497F02"/>
    <w:rsid w:val="004A71A0"/>
    <w:rsid w:val="004A7BF4"/>
    <w:rsid w:val="004C216E"/>
    <w:rsid w:val="004C3B53"/>
    <w:rsid w:val="004C3B62"/>
    <w:rsid w:val="004C4491"/>
    <w:rsid w:val="004D3C43"/>
    <w:rsid w:val="004E28C1"/>
    <w:rsid w:val="004F5673"/>
    <w:rsid w:val="00523D53"/>
    <w:rsid w:val="005319BF"/>
    <w:rsid w:val="0053675C"/>
    <w:rsid w:val="00543725"/>
    <w:rsid w:val="00545478"/>
    <w:rsid w:val="005A0453"/>
    <w:rsid w:val="005A18EF"/>
    <w:rsid w:val="005C7B50"/>
    <w:rsid w:val="005D52CF"/>
    <w:rsid w:val="00611587"/>
    <w:rsid w:val="0061560A"/>
    <w:rsid w:val="00642388"/>
    <w:rsid w:val="00642E8E"/>
    <w:rsid w:val="00655EAE"/>
    <w:rsid w:val="00680298"/>
    <w:rsid w:val="006A73B3"/>
    <w:rsid w:val="006B30C0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69A8"/>
    <w:rsid w:val="0076568B"/>
    <w:rsid w:val="007767F7"/>
    <w:rsid w:val="00780BB4"/>
    <w:rsid w:val="007863B8"/>
    <w:rsid w:val="007B2181"/>
    <w:rsid w:val="007C0E45"/>
    <w:rsid w:val="007C316D"/>
    <w:rsid w:val="007C7B8F"/>
    <w:rsid w:val="007E4BA5"/>
    <w:rsid w:val="008066E1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24F8F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A0169D"/>
    <w:rsid w:val="00A04D72"/>
    <w:rsid w:val="00A059D2"/>
    <w:rsid w:val="00A37966"/>
    <w:rsid w:val="00A50B26"/>
    <w:rsid w:val="00A67076"/>
    <w:rsid w:val="00A75080"/>
    <w:rsid w:val="00A84743"/>
    <w:rsid w:val="00AA0D7F"/>
    <w:rsid w:val="00AD4D48"/>
    <w:rsid w:val="00AE2802"/>
    <w:rsid w:val="00AF06FB"/>
    <w:rsid w:val="00AF2D2C"/>
    <w:rsid w:val="00B016E7"/>
    <w:rsid w:val="00B111A4"/>
    <w:rsid w:val="00B113C3"/>
    <w:rsid w:val="00B26CF3"/>
    <w:rsid w:val="00B30397"/>
    <w:rsid w:val="00B63B51"/>
    <w:rsid w:val="00B644D2"/>
    <w:rsid w:val="00B65542"/>
    <w:rsid w:val="00B81659"/>
    <w:rsid w:val="00B846C2"/>
    <w:rsid w:val="00B8546A"/>
    <w:rsid w:val="00BA272E"/>
    <w:rsid w:val="00BC391F"/>
    <w:rsid w:val="00BC46F0"/>
    <w:rsid w:val="00BD6ED9"/>
    <w:rsid w:val="00BF211C"/>
    <w:rsid w:val="00C1280D"/>
    <w:rsid w:val="00C21751"/>
    <w:rsid w:val="00C40738"/>
    <w:rsid w:val="00C52DDC"/>
    <w:rsid w:val="00C8303A"/>
    <w:rsid w:val="00C8557D"/>
    <w:rsid w:val="00C96B7D"/>
    <w:rsid w:val="00CA485D"/>
    <w:rsid w:val="00CB2A18"/>
    <w:rsid w:val="00CC702F"/>
    <w:rsid w:val="00CD5380"/>
    <w:rsid w:val="00CE3394"/>
    <w:rsid w:val="00CE78A4"/>
    <w:rsid w:val="00D36552"/>
    <w:rsid w:val="00D45C93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C03B7"/>
    <w:rsid w:val="00EC2DE4"/>
    <w:rsid w:val="00EC66EB"/>
    <w:rsid w:val="00EE023A"/>
    <w:rsid w:val="00EF0193"/>
    <w:rsid w:val="00EF6F80"/>
    <w:rsid w:val="00F12074"/>
    <w:rsid w:val="00F124E7"/>
    <w:rsid w:val="00F36839"/>
    <w:rsid w:val="00F53DC4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981E2A"/>
  <w15:docId w15:val="{A776C380-5E0F-4A17-92AA-723C4688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.Lehrjahr\Vorlagen\TechDok-Titelseite%20(2021_07_03%2015_38_18%20UT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9E8E3E6B9A49449B07BD6E64E170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5DCD97-1D04-4731-B5FC-ECF5AD90F885}"/>
      </w:docPartPr>
      <w:docPartBody>
        <w:p w:rsidR="00000000" w:rsidRDefault="003126A9">
          <w:pPr>
            <w:pStyle w:val="099E8E3E6B9A49449B07BD6E64E170D0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84B0BFE33B3C47D98596072AEB06F4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417628-FF91-4576-B59B-028BB32517C5}"/>
      </w:docPartPr>
      <w:docPartBody>
        <w:p w:rsidR="00000000" w:rsidRDefault="003126A9">
          <w:pPr>
            <w:pStyle w:val="84B0BFE33B3C47D98596072AEB06F4F9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8CD3C7DB36984627B65A0845864E95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95FC56-76A3-4FF8-8034-A6B85883F0BE}"/>
      </w:docPartPr>
      <w:docPartBody>
        <w:p w:rsidR="00000000" w:rsidRDefault="003126A9">
          <w:pPr>
            <w:pStyle w:val="8CD3C7DB36984627B65A0845864E95B7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0D1B5B1B01214D6680C9A4C908F94E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DE8623-E2A9-42BA-9860-962313EA08C9}"/>
      </w:docPartPr>
      <w:docPartBody>
        <w:p w:rsidR="00000000" w:rsidRDefault="003126A9">
          <w:pPr>
            <w:pStyle w:val="0D1B5B1B01214D6680C9A4C908F94EB3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A9"/>
    <w:rsid w:val="0031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99E8E3E6B9A49449B07BD6E64E170D0">
    <w:name w:val="099E8E3E6B9A49449B07BD6E64E170D0"/>
  </w:style>
  <w:style w:type="paragraph" w:customStyle="1" w:styleId="84B0BFE33B3C47D98596072AEB06F4F9">
    <w:name w:val="84B0BFE33B3C47D98596072AEB06F4F9"/>
  </w:style>
  <w:style w:type="paragraph" w:customStyle="1" w:styleId="8CD3C7DB36984627B65A0845864E95B7">
    <w:name w:val="8CD3C7DB36984627B65A0845864E95B7"/>
  </w:style>
  <w:style w:type="paragraph" w:customStyle="1" w:styleId="0D1B5B1B01214D6680C9A4C908F94EB3">
    <w:name w:val="0D1B5B1B01214D6680C9A4C908F94E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shawn.lacarta@edu.tbz.ch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 (2021_07_03 15_38_18 UTC).dotx</Template>
  <TotalTime>0</TotalTime>
  <Pages>5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226b</vt:lpstr>
    </vt:vector>
  </TitlesOfParts>
  <Company>Noser Young AG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226b</dc:title>
  <dc:subject>Vehicle Rental</dc:subject>
  <dc:creator>Shawn Lacarta</dc:creator>
  <cp:lastModifiedBy>Shawn Lacarta</cp:lastModifiedBy>
  <cp:revision>6</cp:revision>
  <cp:lastPrinted>2010-08-09T14:16:00Z</cp:lastPrinted>
  <dcterms:created xsi:type="dcterms:W3CDTF">2022-01-29T19:16:00Z</dcterms:created>
  <dcterms:modified xsi:type="dcterms:W3CDTF">2022-01-29T20:06:00Z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